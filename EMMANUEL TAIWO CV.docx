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8"/>
        <w:gridCol w:w="6684"/>
      </w:tblGrid>
      <w:tr w:rsidR="002C2CDD" w:rsidRPr="00906BEE" w14:paraId="751AB374" w14:textId="77777777" w:rsidTr="00CF64E1">
        <w:tc>
          <w:tcPr>
            <w:tcW w:w="3828" w:type="dxa"/>
            <w:tcMar>
              <w:top w:w="504" w:type="dxa"/>
              <w:right w:w="720" w:type="dxa"/>
            </w:tcMar>
          </w:tcPr>
          <w:p w14:paraId="0A8CBA70" w14:textId="678D1B06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C239CA9" wp14:editId="6D3DBA9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343C51E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CF64E1">
              <w:t>E.T</w:t>
            </w:r>
          </w:p>
          <w:p w14:paraId="53D903BF" w14:textId="77777777" w:rsidR="00A50939" w:rsidRPr="00906BEE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6E34EA0DCB3344DB9F9E5191CDBF73E9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t>Objective</w:t>
                </w:r>
              </w:sdtContent>
            </w:sdt>
          </w:p>
          <w:p w14:paraId="2C02FFE7" w14:textId="4DA0081E" w:rsidR="00CF64E1" w:rsidRPr="00906BEE" w:rsidRDefault="00CF64E1" w:rsidP="00CF64E1">
            <w:r>
              <w:t>My aim is to perform a perfect job and satisfy all my client</w:t>
            </w:r>
          </w:p>
          <w:p w14:paraId="6DD02F0C" w14:textId="5D694EDB" w:rsidR="002C2CDD" w:rsidRPr="00906BEE" w:rsidRDefault="002C2CDD" w:rsidP="00CF64E1"/>
          <w:p w14:paraId="66A9C63C" w14:textId="77777777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B431B0D99434904837D490A72BF5751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1EE0D00B" w14:textId="77777777" w:rsidR="00741125" w:rsidRDefault="00BB1561" w:rsidP="00BB1561">
            <w:pPr>
              <w:pStyle w:val="ListParagraph"/>
              <w:numPr>
                <w:ilvl w:val="0"/>
                <w:numId w:val="12"/>
              </w:numPr>
            </w:pPr>
            <w:r>
              <w:t>HTML</w:t>
            </w:r>
          </w:p>
          <w:p w14:paraId="302A923F" w14:textId="77777777" w:rsidR="00BB1561" w:rsidRDefault="00BB1561" w:rsidP="00BB1561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1A26D4C6" w14:textId="31A3463E" w:rsidR="00BB1561" w:rsidRPr="00906BEE" w:rsidRDefault="00BB1561" w:rsidP="00BB1561">
            <w:pPr>
              <w:pStyle w:val="ListParagraph"/>
              <w:numPr>
                <w:ilvl w:val="0"/>
                <w:numId w:val="12"/>
              </w:numPr>
            </w:pPr>
            <w:r>
              <w:t>JAVASCRIPT</w:t>
            </w:r>
          </w:p>
        </w:tc>
        <w:tc>
          <w:tcPr>
            <w:tcW w:w="668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84"/>
            </w:tblGrid>
            <w:tr w:rsidR="00C612DA" w:rsidRPr="00906BEE" w14:paraId="46E6B8B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EBD75C3" w14:textId="44A95DBC" w:rsidR="00C612DA" w:rsidRPr="00906BEE" w:rsidRDefault="00000000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DBAEBBB6B204498BA05372E7F56A512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CF64E1">
                        <w:t>EMMANUEL TAIWO</w:t>
                      </w:r>
                    </w:sdtContent>
                  </w:sdt>
                </w:p>
                <w:p w14:paraId="255B9EC5" w14:textId="065D80FD" w:rsidR="00906BEE" w:rsidRPr="00906BEE" w:rsidRDefault="00BB1561" w:rsidP="00BB1561">
                  <w:pPr>
                    <w:pStyle w:val="Heading2"/>
                    <w:jc w:val="center"/>
                    <w:outlineLvl w:val="1"/>
                  </w:pPr>
                  <w:r>
                    <w:t xml:space="preserve">                    FRONTEND </w:t>
                  </w: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4D54AA8223A6493684964D1520896E0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t>SOFTWARE ENGINEER</w:t>
                      </w:r>
                    </w:sdtContent>
                  </w:sdt>
                </w:p>
              </w:tc>
            </w:tr>
          </w:tbl>
          <w:p w14:paraId="1C4A2E50" w14:textId="77777777" w:rsidR="002C2CDD" w:rsidRPr="00906BEE" w:rsidRDefault="0000000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58715B6776C54BE384AD50496611F15D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Experience</w:t>
                </w:r>
              </w:sdtContent>
            </w:sdt>
          </w:p>
          <w:p w14:paraId="3E7FA772" w14:textId="30FC2461" w:rsidR="00CF64E1" w:rsidRPr="00906BEE" w:rsidRDefault="00BB1561" w:rsidP="00CF64E1">
            <w:pPr>
              <w:pStyle w:val="Heading4"/>
            </w:pPr>
            <w:r>
              <w:t>WEB</w:t>
            </w:r>
            <w:r w:rsidR="00CF64E1">
              <w:t xml:space="preserve"> developer</w:t>
            </w:r>
            <w:r w:rsidR="00CF64E1" w:rsidRPr="00906BEE">
              <w:t xml:space="preserve"> • </w:t>
            </w:r>
            <w:r w:rsidR="00CF64E1">
              <w:t>mount elohim hospital</w:t>
            </w:r>
            <w:r w:rsidR="00CF64E1" w:rsidRPr="00906BEE">
              <w:t xml:space="preserve"> • </w:t>
            </w:r>
            <w:r w:rsidR="00CF64E1">
              <w:t>2017</w:t>
            </w:r>
            <w:r w:rsidR="00CF64E1" w:rsidRPr="00906BEE">
              <w:t xml:space="preserve"> – </w:t>
            </w:r>
            <w:r w:rsidR="00CF64E1">
              <w:t>2019</w:t>
            </w:r>
          </w:p>
          <w:p w14:paraId="4247863F" w14:textId="77777777" w:rsidR="00CF64E1" w:rsidRPr="00906BEE" w:rsidRDefault="00CF64E1" w:rsidP="00CF64E1">
            <w:r>
              <w:t>I worked at mount Elohim hospital as a senior full stack developer, with 15 completed projects.</w:t>
            </w:r>
          </w:p>
          <w:p w14:paraId="4CF603D1" w14:textId="2D209246" w:rsidR="00CF64E1" w:rsidRPr="00906BEE" w:rsidRDefault="00BB1561" w:rsidP="00CF64E1">
            <w:pPr>
              <w:pStyle w:val="Heading4"/>
            </w:pPr>
            <w:r>
              <w:t xml:space="preserve">WEB </w:t>
            </w:r>
            <w:r w:rsidR="00CF64E1">
              <w:t>developer</w:t>
            </w:r>
            <w:r w:rsidR="00CF64E1" w:rsidRPr="00906BEE">
              <w:t xml:space="preserve"> • </w:t>
            </w:r>
            <w:r w:rsidR="00CF64E1">
              <w:t>luvable baby store</w:t>
            </w:r>
            <w:r w:rsidR="00CF64E1" w:rsidRPr="00906BEE">
              <w:t xml:space="preserve"> • </w:t>
            </w:r>
            <w:r w:rsidR="00CF64E1">
              <w:t>2020</w:t>
            </w:r>
            <w:r w:rsidR="00CF64E1" w:rsidRPr="00906BEE">
              <w:t xml:space="preserve"> – </w:t>
            </w:r>
            <w:r w:rsidR="00CF64E1">
              <w:t>2021</w:t>
            </w:r>
          </w:p>
          <w:p w14:paraId="14FD361B" w14:textId="77777777" w:rsidR="00CF64E1" w:rsidRPr="00906BEE" w:rsidRDefault="00CF64E1" w:rsidP="00CF64E1">
            <w:r>
              <w:t>I worked as a Full stack  developer at Luvable baby store, in which I led 4 teams for the completion of the e-commerce website</w:t>
            </w:r>
          </w:p>
          <w:p w14:paraId="4715F54C" w14:textId="77777777" w:rsidR="002C2CDD" w:rsidRPr="00906BEE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F63E91A9B5A84944AC7ED44814EC4172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30704EEF" w14:textId="4984741D" w:rsidR="002C2CDD" w:rsidRPr="00906BEE" w:rsidRDefault="00CF64E1" w:rsidP="007569C1">
            <w:pPr>
              <w:pStyle w:val="Heading4"/>
            </w:pPr>
            <w:r>
              <w:t>CERTIFICATE OF COMPLETION</w:t>
            </w:r>
            <w:r w:rsidR="002C2CDD" w:rsidRPr="00906BEE">
              <w:t xml:space="preserve">• </w:t>
            </w:r>
            <w:r>
              <w:t>APRIL 14 20</w:t>
            </w:r>
            <w:r w:rsidR="001F39A0">
              <w:t>16</w:t>
            </w:r>
            <w:r w:rsidR="002C2CDD" w:rsidRPr="00906BEE">
              <w:t xml:space="preserve"> • </w:t>
            </w:r>
            <w:r>
              <w:t>SOLOLEARN CODING INSTITUTION</w:t>
            </w:r>
          </w:p>
          <w:p w14:paraId="5F90F6FF" w14:textId="72BED19B" w:rsidR="002C2CDD" w:rsidRPr="00906BEE" w:rsidRDefault="00CF64E1" w:rsidP="007569C1">
            <w:r>
              <w:t xml:space="preserve">I </w:t>
            </w:r>
            <w:r w:rsidR="001F39A0">
              <w:t>Completed all coding courses on sololearn institution and I received a certificate of completion</w:t>
            </w:r>
            <w:r w:rsidR="00152168">
              <w:t>.</w:t>
            </w:r>
          </w:p>
          <w:p w14:paraId="57607C1D" w14:textId="29EA7F1E" w:rsidR="002C2CDD" w:rsidRPr="00906BEE" w:rsidRDefault="001F39A0" w:rsidP="007569C1">
            <w:pPr>
              <w:pStyle w:val="Heading4"/>
            </w:pPr>
            <w:r>
              <w:t>CERTIFICATE OF COMPLETION</w:t>
            </w:r>
            <w:r w:rsidR="002C2CDD" w:rsidRPr="00906BEE">
              <w:t xml:space="preserve"> • </w:t>
            </w:r>
            <w:r>
              <w:t>2017</w:t>
            </w:r>
            <w:r w:rsidR="002C2CDD" w:rsidRPr="00906BEE">
              <w:t xml:space="preserve"> • </w:t>
            </w:r>
            <w:r>
              <w:t>W3SCHOOLS CODING ACADEMY</w:t>
            </w:r>
          </w:p>
          <w:p w14:paraId="2B863875" w14:textId="5AF48C7F" w:rsidR="002C2CDD" w:rsidRPr="00906BEE" w:rsidRDefault="001F39A0" w:rsidP="007569C1">
            <w:r>
              <w:t>I Received a certificate of completion from w3schools Global coding academy</w:t>
            </w:r>
            <w:r w:rsidR="00152168">
              <w:t>.</w:t>
            </w:r>
          </w:p>
          <w:p w14:paraId="5730A4C3" w14:textId="4A3D20C6" w:rsidR="002C2CDD" w:rsidRPr="00152168" w:rsidRDefault="00152168" w:rsidP="007569C1">
            <w:pPr>
              <w:pStyle w:val="Heading3"/>
              <w:rPr>
                <w:sz w:val="28"/>
                <w:szCs w:val="28"/>
              </w:rPr>
            </w:pPr>
            <w:r w:rsidRPr="00152168">
              <w:rPr>
                <w:sz w:val="28"/>
                <w:szCs w:val="28"/>
              </w:rPr>
              <w:t>portfolios</w:t>
            </w:r>
          </w:p>
          <w:p w14:paraId="4B668D0B" w14:textId="77777777" w:rsidR="00862DB9" w:rsidRDefault="00BB1561" w:rsidP="00862DB9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geteztech.netlify.app</w:t>
            </w:r>
          </w:p>
          <w:p w14:paraId="167A3A1C" w14:textId="77777777" w:rsidR="00BB1561" w:rsidRDefault="00BB1561" w:rsidP="00862DB9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mtelohimhospitals.org</w:t>
            </w:r>
          </w:p>
          <w:p w14:paraId="49276FE3" w14:textId="77777777" w:rsidR="00BB1561" w:rsidRDefault="00BB1561" w:rsidP="00862DB9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18"/>
                <w:szCs w:val="18"/>
              </w:rPr>
            </w:pPr>
            <w:r w:rsidRPr="00BB1561">
              <w:rPr>
                <w:b/>
                <w:bCs/>
                <w:sz w:val="18"/>
                <w:szCs w:val="18"/>
              </w:rPr>
              <w:t>luvable-management-system.netlify.app</w:t>
            </w:r>
          </w:p>
          <w:p w14:paraId="002DB8E4" w14:textId="7B63DC8B" w:rsidR="00BB1561" w:rsidRPr="00862DB9" w:rsidRDefault="00BB1561" w:rsidP="00862DB9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18"/>
                <w:szCs w:val="18"/>
              </w:rPr>
            </w:pPr>
            <w:r w:rsidRPr="00BB1561">
              <w:rPr>
                <w:b/>
                <w:bCs/>
                <w:sz w:val="18"/>
                <w:szCs w:val="18"/>
              </w:rPr>
              <w:t>lookster.netlify.app</w:t>
            </w:r>
          </w:p>
        </w:tc>
      </w:tr>
    </w:tbl>
    <w:p w14:paraId="1C6364ED" w14:textId="77777777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77DD3" w14:textId="77777777" w:rsidR="007C192A" w:rsidRDefault="007C192A" w:rsidP="00713050">
      <w:pPr>
        <w:spacing w:line="240" w:lineRule="auto"/>
      </w:pPr>
      <w:r>
        <w:separator/>
      </w:r>
    </w:p>
  </w:endnote>
  <w:endnote w:type="continuationSeparator" w:id="0">
    <w:p w14:paraId="29A66731" w14:textId="77777777" w:rsidR="007C192A" w:rsidRDefault="007C192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D1F158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48567D2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9BE495E" wp14:editId="04115752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E19FA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ECE8E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84F92CC" wp14:editId="0FBF63D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E1345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AF213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C651C3F" wp14:editId="0DF97621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AF17F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99D8C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359047" wp14:editId="3FECC7CA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2A98E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CF6750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C8A9D57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CC2C149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67DED9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8101B5B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4A13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7D2E380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826669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9B95B9C" wp14:editId="56FC5799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848068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9FAD0E" w14:textId="60167245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BE9C9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7D3532C" wp14:editId="412A8139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1439C3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I7DLCwJEQAAil0AAA4AAAAAAAAAAAAAAAAALgIAAGRycy9lMm9Eb2MueG1sUEsBAi0AFAAG&#10;AAgAAAAhAGhHG9DYAAAAAwEAAA8AAAAAAAAAAAAAAAAAYxMAAGRycy9kb3ducmV2LnhtbFBLBQYA&#10;AAAABAAEAPMAAABo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89668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AC3111" wp14:editId="66E305FB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D70AB1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1988D5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1295F14" w14:textId="1EEFF15A" w:rsidR="00811117" w:rsidRPr="00CA3DF1" w:rsidRDefault="00152168" w:rsidP="003C5528">
          <w:pPr>
            <w:pStyle w:val="Footer"/>
          </w:pPr>
          <w:r>
            <w:t>techplug405@gmail.com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B3174FB" w14:textId="29EC0F5F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3619E9F" w14:textId="6B56027B" w:rsidR="00811117" w:rsidRPr="00C2098A" w:rsidRDefault="0046377B" w:rsidP="00217980">
          <w:pPr>
            <w:pStyle w:val="Footer"/>
          </w:pPr>
          <w:r>
            <w:t>+2348127984099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30F00A5" w14:textId="469036DF" w:rsidR="00811117" w:rsidRPr="00C2098A" w:rsidRDefault="0046377B" w:rsidP="00217980">
          <w:pPr>
            <w:pStyle w:val="Footer"/>
          </w:pPr>
          <w:r>
            <w:t>emmanuel taiwo</w:t>
          </w:r>
        </w:p>
      </w:tc>
    </w:tr>
  </w:tbl>
  <w:p w14:paraId="2472FC74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690D" w14:textId="77777777" w:rsidR="007C192A" w:rsidRDefault="007C192A" w:rsidP="00713050">
      <w:pPr>
        <w:spacing w:line="240" w:lineRule="auto"/>
      </w:pPr>
      <w:r>
        <w:separator/>
      </w:r>
    </w:p>
  </w:footnote>
  <w:footnote w:type="continuationSeparator" w:id="0">
    <w:p w14:paraId="5705D3C7" w14:textId="77777777" w:rsidR="007C192A" w:rsidRDefault="007C192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C1437C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8D9A608" w14:textId="060DBFA2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6D5629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0C32FBD" w14:textId="3360451C" w:rsidR="001A5CA9" w:rsidRPr="009B3C40" w:rsidRDefault="0000000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EE857A97D1424E39913D0C13E57DC9EC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/>
                </w:sdt>
              </w:p>
              <w:p w14:paraId="7B0B2D4A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73346504" w14:textId="77777777" w:rsidR="001A5CA9" w:rsidRPr="00F207C0" w:rsidRDefault="001A5CA9" w:rsidP="001A5CA9"/>
      </w:tc>
    </w:tr>
  </w:tbl>
  <w:p w14:paraId="6EAC815E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7B1431"/>
    <w:multiLevelType w:val="hybridMultilevel"/>
    <w:tmpl w:val="7F7E80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83E59"/>
    <w:multiLevelType w:val="hybridMultilevel"/>
    <w:tmpl w:val="A814B880"/>
    <w:lvl w:ilvl="0" w:tplc="E668BD3E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936467">
    <w:abstractNumId w:val="9"/>
  </w:num>
  <w:num w:numId="2" w16cid:durableId="859591333">
    <w:abstractNumId w:val="7"/>
  </w:num>
  <w:num w:numId="3" w16cid:durableId="72822795">
    <w:abstractNumId w:val="6"/>
  </w:num>
  <w:num w:numId="4" w16cid:durableId="122238515">
    <w:abstractNumId w:val="5"/>
  </w:num>
  <w:num w:numId="5" w16cid:durableId="172304348">
    <w:abstractNumId w:val="4"/>
  </w:num>
  <w:num w:numId="6" w16cid:durableId="1378971764">
    <w:abstractNumId w:val="8"/>
  </w:num>
  <w:num w:numId="7" w16cid:durableId="2029940182">
    <w:abstractNumId w:val="3"/>
  </w:num>
  <w:num w:numId="8" w16cid:durableId="2038776923">
    <w:abstractNumId w:val="2"/>
  </w:num>
  <w:num w:numId="9" w16cid:durableId="514150055">
    <w:abstractNumId w:val="1"/>
  </w:num>
  <w:num w:numId="10" w16cid:durableId="1385448077">
    <w:abstractNumId w:val="0"/>
  </w:num>
  <w:num w:numId="11" w16cid:durableId="13776889">
    <w:abstractNumId w:val="10"/>
  </w:num>
  <w:num w:numId="12" w16cid:durableId="15994062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E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52168"/>
    <w:rsid w:val="001A5CA9"/>
    <w:rsid w:val="001B2AC1"/>
    <w:rsid w:val="001B403A"/>
    <w:rsid w:val="001F39A0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6377B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C192A"/>
    <w:rsid w:val="007D2696"/>
    <w:rsid w:val="007D2FD2"/>
    <w:rsid w:val="007D406E"/>
    <w:rsid w:val="007D6458"/>
    <w:rsid w:val="00811117"/>
    <w:rsid w:val="00823C54"/>
    <w:rsid w:val="00841146"/>
    <w:rsid w:val="00862DB9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B1561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09CF"/>
    <w:rsid w:val="00CE18D5"/>
    <w:rsid w:val="00CF64E1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26A0F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EF6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nuel%20Taiwo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34EA0DCB3344DB9F9E5191CDBF7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5E1A0-03B0-4C9B-B100-A6F22999BB03}"/>
      </w:docPartPr>
      <w:docPartBody>
        <w:p w:rsidR="008A45ED" w:rsidRDefault="00626A88">
          <w:pPr>
            <w:pStyle w:val="6E34EA0DCB3344DB9F9E5191CDBF73E9"/>
          </w:pPr>
          <w:r w:rsidRPr="00906BEE">
            <w:t>Objective</w:t>
          </w:r>
        </w:p>
      </w:docPartBody>
    </w:docPart>
    <w:docPart>
      <w:docPartPr>
        <w:name w:val="CB431B0D99434904837D490A72BF5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5CEBA-FC15-460C-A3AB-54E6FF6DA3BF}"/>
      </w:docPartPr>
      <w:docPartBody>
        <w:p w:rsidR="008A45ED" w:rsidRDefault="00626A88">
          <w:pPr>
            <w:pStyle w:val="CB431B0D99434904837D490A72BF5751"/>
          </w:pPr>
          <w:r w:rsidRPr="00906BEE">
            <w:t>Skills</w:t>
          </w:r>
        </w:p>
      </w:docPartBody>
    </w:docPart>
    <w:docPart>
      <w:docPartPr>
        <w:name w:val="DBAEBBB6B204498BA05372E7F56A5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897E-E9A3-4682-9FCE-5F3DD2299BB1}"/>
      </w:docPartPr>
      <w:docPartBody>
        <w:p w:rsidR="008A45ED" w:rsidRDefault="00626A88">
          <w:pPr>
            <w:pStyle w:val="DBAEBBB6B204498BA05372E7F56A512F"/>
          </w:pPr>
          <w:r>
            <w:t>Your name</w:t>
          </w:r>
        </w:p>
      </w:docPartBody>
    </w:docPart>
    <w:docPart>
      <w:docPartPr>
        <w:name w:val="4D54AA8223A6493684964D1520896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75933-9092-45ED-8250-E0047A0602D9}"/>
      </w:docPartPr>
      <w:docPartBody>
        <w:p w:rsidR="008A45ED" w:rsidRDefault="00626A88">
          <w:pPr>
            <w:pStyle w:val="4D54AA8223A6493684964D1520896E07"/>
          </w:pPr>
          <w:r w:rsidRPr="007D6458">
            <w:t>Profession or Industry</w:t>
          </w:r>
        </w:p>
      </w:docPartBody>
    </w:docPart>
    <w:docPart>
      <w:docPartPr>
        <w:name w:val="58715B6776C54BE384AD50496611F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3ABAC-FD63-44B6-9A40-722782D5B9BB}"/>
      </w:docPartPr>
      <w:docPartBody>
        <w:p w:rsidR="008A45ED" w:rsidRDefault="00626A88">
          <w:pPr>
            <w:pStyle w:val="58715B6776C54BE384AD50496611F15D"/>
          </w:pPr>
          <w:r w:rsidRPr="00906BEE">
            <w:t>Experience</w:t>
          </w:r>
        </w:p>
      </w:docPartBody>
    </w:docPart>
    <w:docPart>
      <w:docPartPr>
        <w:name w:val="F63E91A9B5A84944AC7ED44814EC4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4F09F-DBC4-44E3-A48B-6EF787E58F37}"/>
      </w:docPartPr>
      <w:docPartBody>
        <w:p w:rsidR="008A45ED" w:rsidRDefault="00626A88">
          <w:pPr>
            <w:pStyle w:val="F63E91A9B5A84944AC7ED44814EC4172"/>
          </w:pPr>
          <w:r w:rsidRPr="00906BEE">
            <w:t>Education</w:t>
          </w:r>
        </w:p>
      </w:docPartBody>
    </w:docPart>
    <w:docPart>
      <w:docPartPr>
        <w:name w:val="EE857A97D1424E39913D0C13E57DC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52A55-8F52-4368-92F6-A137B34940EB}"/>
      </w:docPartPr>
      <w:docPartBody>
        <w:p w:rsidR="008A45ED" w:rsidRDefault="00626A88">
          <w:pPr>
            <w:pStyle w:val="EE857A97D1424E39913D0C13E57DC9EC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88"/>
    <w:rsid w:val="00626A88"/>
    <w:rsid w:val="008A45ED"/>
    <w:rsid w:val="00D0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34EA0DCB3344DB9F9E5191CDBF73E9">
    <w:name w:val="6E34EA0DCB3344DB9F9E5191CDBF73E9"/>
  </w:style>
  <w:style w:type="paragraph" w:customStyle="1" w:styleId="CB431B0D99434904837D490A72BF5751">
    <w:name w:val="CB431B0D99434904837D490A72BF5751"/>
  </w:style>
  <w:style w:type="paragraph" w:customStyle="1" w:styleId="A22A230F1B8640BCB962C1D45BA37F39">
    <w:name w:val="A22A230F1B8640BCB962C1D45BA37F39"/>
  </w:style>
  <w:style w:type="paragraph" w:customStyle="1" w:styleId="DBAEBBB6B204498BA05372E7F56A512F">
    <w:name w:val="DBAEBBB6B204498BA05372E7F56A512F"/>
  </w:style>
  <w:style w:type="paragraph" w:customStyle="1" w:styleId="4D54AA8223A6493684964D1520896E07">
    <w:name w:val="4D54AA8223A6493684964D1520896E07"/>
  </w:style>
  <w:style w:type="paragraph" w:customStyle="1" w:styleId="3A6650448C6B4BB48A4A946A0228A693">
    <w:name w:val="3A6650448C6B4BB48A4A946A0228A693"/>
  </w:style>
  <w:style w:type="paragraph" w:customStyle="1" w:styleId="58715B6776C54BE384AD50496611F15D">
    <w:name w:val="58715B6776C54BE384AD50496611F15D"/>
  </w:style>
  <w:style w:type="paragraph" w:customStyle="1" w:styleId="F63E91A9B5A84944AC7ED44814EC4172">
    <w:name w:val="F63E91A9B5A84944AC7ED44814EC4172"/>
  </w:style>
  <w:style w:type="paragraph" w:customStyle="1" w:styleId="EE857A97D1424E39913D0C13E57DC9EC">
    <w:name w:val="EE857A97D1424E39913D0C13E57DC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/>
  <cp:keywords/>
  <dc:description/>
  <cp:lastModifiedBy/>
  <cp:revision>1</cp:revision>
  <dcterms:created xsi:type="dcterms:W3CDTF">2022-01-05T23:54:00Z</dcterms:created>
  <dcterms:modified xsi:type="dcterms:W3CDTF">2022-08-06T23:49:00Z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